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1AEA" w14:textId="6E11D089" w:rsidR="00C067C5" w:rsidRPr="00843164" w:rsidRDefault="00A0629B">
      <w:pPr>
        <w:pStyle w:val="Title"/>
      </w:pPr>
      <w:r>
        <w:t>Melissa Arroyo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6A774123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9FA82C4" w14:textId="7802A46E" w:rsidR="00260D3F" w:rsidRPr="00843164" w:rsidRDefault="00A0629B">
            <w:pPr>
              <w:pStyle w:val="ContactInfo"/>
            </w:pPr>
            <w:r>
              <w:t>Po Box</w:t>
            </w:r>
            <w:r w:rsidR="00564F61">
              <w:t xml:space="preserve"> 1028</w:t>
            </w:r>
            <w:r>
              <w:t xml:space="preserve"> MorovisPR00687</w:t>
            </w:r>
            <w:r w:rsidR="00260D3F" w:rsidRPr="00843164">
              <w:t> | </w:t>
            </w:r>
            <w:r>
              <w:t>7873206984</w:t>
            </w:r>
            <w:r w:rsidR="00260D3F" w:rsidRPr="00843164">
              <w:t> | </w:t>
            </w:r>
            <w:r w:rsidR="000A229A">
              <w:t>melarroyo.torres@gmail.com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25BAFC2565C83349AA4712589F519171"/>
        </w:placeholder>
        <w:temporary/>
        <w:showingPlcHdr/>
        <w15:appearance w15:val="hidden"/>
      </w:sdtPr>
      <w:sdtEndPr/>
      <w:sdtContent>
        <w:p w14:paraId="7C0AD4CC" w14:textId="77777777"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7DEB6BD8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6928454" w14:textId="2E8528D5" w:rsidR="00260D3F" w:rsidRPr="00843164" w:rsidRDefault="00D62901" w:rsidP="00D62901">
            <w:r>
              <w:t xml:space="preserve">Establish and consolidate myself in a company that gives me job stability, apply my experience and knowledge in different areas of the company, and develop myself professionally for the proper performance of the assigned functions. 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EB8ECC94DCA9344AA9B7440412AB8079"/>
        </w:placeholder>
        <w:temporary/>
        <w:showingPlcHdr/>
        <w15:appearance w15:val="hidden"/>
      </w:sdtPr>
      <w:sdtEndPr/>
      <w:sdtContent>
        <w:p w14:paraId="4B953BCC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77035D64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723E48A" w14:textId="74D97370" w:rsidR="00260D3F" w:rsidRPr="00843164" w:rsidRDefault="00005B01" w:rsidP="00843164">
            <w:r>
              <w:t>Conflict Management, Negotiation, Mediation, Empathy, Constructive Feedback, Logical reasoning, Teamwork, Integrity, Organization, Critical Observation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C89156D005E6C2448BE6DF1D53B74442"/>
        </w:placeholder>
        <w:temporary/>
        <w:showingPlcHdr/>
        <w15:appearance w15:val="hidden"/>
      </w:sdtPr>
      <w:sdtEndPr/>
      <w:sdtContent>
        <w:p w14:paraId="5722CEAC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22243DF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6D5F745F" w14:textId="5F390038" w:rsidR="00843164" w:rsidRPr="00843164" w:rsidRDefault="00B33F7F" w:rsidP="00843164">
            <w:pPr>
              <w:pStyle w:val="Date"/>
            </w:pPr>
            <w:r>
              <w:t>April 2021</w:t>
            </w:r>
            <w:r w:rsidR="00843164">
              <w:t>-</w:t>
            </w:r>
            <w:r>
              <w:t>December 2021</w:t>
            </w:r>
          </w:p>
        </w:tc>
        <w:tc>
          <w:tcPr>
            <w:tcW w:w="4087" w:type="pct"/>
          </w:tcPr>
          <w:p w14:paraId="02006331" w14:textId="411DD051" w:rsidR="00843164" w:rsidRPr="00843164" w:rsidRDefault="00005B01" w:rsidP="00297EBC">
            <w:r>
              <w:t>Associate</w:t>
            </w:r>
            <w:r w:rsidR="00843164" w:rsidRPr="00843164">
              <w:t>,</w:t>
            </w:r>
            <w:r>
              <w:t xml:space="preserve"> Retail </w:t>
            </w:r>
            <w:proofErr w:type="gramStart"/>
            <w:r>
              <w:t>Channels</w:t>
            </w:r>
            <w:r w:rsidR="00843164" w:rsidRPr="00843164">
              <w:t>  </w:t>
            </w:r>
            <w:r>
              <w:rPr>
                <w:rStyle w:val="Emphasis"/>
              </w:rPr>
              <w:t>Oriental</w:t>
            </w:r>
            <w:proofErr w:type="gramEnd"/>
            <w:r>
              <w:rPr>
                <w:rStyle w:val="Emphasis"/>
              </w:rPr>
              <w:t xml:space="preserve"> Bank</w:t>
            </w:r>
          </w:p>
          <w:p w14:paraId="63E9F9E2" w14:textId="11B41E3F" w:rsidR="00843164" w:rsidRPr="00843164" w:rsidRDefault="00005B01" w:rsidP="00297EBC">
            <w:pPr>
              <w:pStyle w:val="ListBullet"/>
            </w:pPr>
            <w:r w:rsidRPr="00005B01">
              <w:t>Provide customer service, keep customer information secure at all times. Be attentive to possible frauds. Solve the customer's problems first contact. provide accurate information.</w:t>
            </w:r>
          </w:p>
        </w:tc>
      </w:tr>
      <w:tr w:rsidR="00843164" w:rsidRPr="00843164" w14:paraId="11B51D77" w14:textId="77777777" w:rsidTr="00526C73">
        <w:tc>
          <w:tcPr>
            <w:tcW w:w="913" w:type="pct"/>
          </w:tcPr>
          <w:p w14:paraId="636984DE" w14:textId="28C5090F" w:rsidR="00843164" w:rsidRPr="00843164" w:rsidRDefault="00B33F7F" w:rsidP="00843164">
            <w:pPr>
              <w:pStyle w:val="Date"/>
            </w:pPr>
            <w:r>
              <w:t>August 2019- December 2021</w:t>
            </w:r>
          </w:p>
        </w:tc>
        <w:tc>
          <w:tcPr>
            <w:tcW w:w="4087" w:type="pct"/>
          </w:tcPr>
          <w:p w14:paraId="621B2092" w14:textId="533652AF" w:rsidR="00843164" w:rsidRPr="00843164" w:rsidRDefault="00005B01" w:rsidP="00297EBC">
            <w:r>
              <w:t xml:space="preserve">History </w:t>
            </w:r>
            <w:proofErr w:type="gramStart"/>
            <w:r>
              <w:t>Teacher</w:t>
            </w:r>
            <w:r w:rsidR="00843164" w:rsidRPr="00843164">
              <w:t>,  </w:t>
            </w:r>
            <w:r>
              <w:rPr>
                <w:rStyle w:val="Emphasis"/>
              </w:rPr>
              <w:t>Academia</w:t>
            </w:r>
            <w:proofErr w:type="gram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Sangermena</w:t>
            </w:r>
            <w:proofErr w:type="spellEnd"/>
          </w:p>
          <w:p w14:paraId="45BD7EC5" w14:textId="1D1F5B5C" w:rsidR="00843164" w:rsidRPr="00843164" w:rsidRDefault="00005B01" w:rsidP="00297EBC">
            <w:pPr>
              <w:pStyle w:val="ListBullet"/>
            </w:pPr>
            <w:r w:rsidRPr="00005B01">
              <w:t>Create lessons, slide shows, answer questions, take the right information and make sure it is understood. Making weekly plans, exams. Grading homework. Create a safe and relaxing environment.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7E7625062BA29E4CA78AB60A320BB2E7"/>
        </w:placeholder>
        <w:temporary/>
        <w:showingPlcHdr/>
        <w15:appearance w15:val="hidden"/>
      </w:sdtPr>
      <w:sdtEndPr/>
      <w:sdtContent>
        <w:p w14:paraId="6C382629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59AE635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11CDB1F" w14:textId="5D7025AC" w:rsidR="00843164" w:rsidRPr="00843164" w:rsidRDefault="00564F61" w:rsidP="00297EBC">
            <w:pPr>
              <w:pStyle w:val="Date"/>
            </w:pPr>
            <w:r>
              <w:t>2013-2019</w:t>
            </w:r>
          </w:p>
        </w:tc>
        <w:tc>
          <w:tcPr>
            <w:tcW w:w="4087" w:type="pct"/>
          </w:tcPr>
          <w:p w14:paraId="0B0F0137" w14:textId="5700AB71" w:rsidR="00843164" w:rsidRPr="00843164" w:rsidRDefault="00005B01" w:rsidP="00297EBC">
            <w:r>
              <w:t xml:space="preserve">Bachelor’s Degree, Social </w:t>
            </w:r>
            <w:proofErr w:type="gramStart"/>
            <w:r>
              <w:t>Science</w:t>
            </w:r>
            <w:r w:rsidR="00843164" w:rsidRPr="00843164">
              <w:t>,  </w:t>
            </w:r>
            <w:r>
              <w:t>Puerto</w:t>
            </w:r>
            <w:proofErr w:type="gramEnd"/>
            <w:r>
              <w:t xml:space="preserve"> Rico</w:t>
            </w:r>
            <w:r w:rsidR="00843164" w:rsidRPr="00843164">
              <w:t>,  </w:t>
            </w:r>
            <w:proofErr w:type="spellStart"/>
            <w:r>
              <w:rPr>
                <w:rStyle w:val="Emphasis"/>
              </w:rPr>
              <w:t>Universty</w:t>
            </w:r>
            <w:proofErr w:type="spellEnd"/>
            <w:r>
              <w:rPr>
                <w:rStyle w:val="Emphasis"/>
              </w:rPr>
              <w:t xml:space="preserve"> of Puerto R</w:t>
            </w:r>
            <w:r w:rsidR="00B33F7F">
              <w:rPr>
                <w:rStyle w:val="Emphasis"/>
              </w:rPr>
              <w:t>i</w:t>
            </w:r>
            <w:r>
              <w:rPr>
                <w:rStyle w:val="Emphasis"/>
              </w:rPr>
              <w:t>co Mayaguez</w:t>
            </w:r>
          </w:p>
        </w:tc>
      </w:tr>
    </w:tbl>
    <w:p w14:paraId="4BC6F60C" w14:textId="79A856EB" w:rsidR="00260D3F" w:rsidRPr="00843164" w:rsidRDefault="00260D3F" w:rsidP="00B33F7F">
      <w:pPr>
        <w:pStyle w:val="Heading1"/>
      </w:pPr>
    </w:p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229E" w14:textId="77777777" w:rsidR="004456D9" w:rsidRDefault="004456D9">
      <w:pPr>
        <w:spacing w:after="0"/>
      </w:pPr>
      <w:r>
        <w:separator/>
      </w:r>
    </w:p>
    <w:p w14:paraId="451FEF66" w14:textId="77777777" w:rsidR="004456D9" w:rsidRDefault="004456D9"/>
  </w:endnote>
  <w:endnote w:type="continuationSeparator" w:id="0">
    <w:p w14:paraId="4CA59C1A" w14:textId="77777777" w:rsidR="004456D9" w:rsidRDefault="004456D9">
      <w:pPr>
        <w:spacing w:after="0"/>
      </w:pPr>
      <w:r>
        <w:continuationSeparator/>
      </w:r>
    </w:p>
    <w:p w14:paraId="08628045" w14:textId="77777777" w:rsidR="004456D9" w:rsidRDefault="004456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5C68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846E" w14:textId="77777777" w:rsidR="004456D9" w:rsidRDefault="004456D9">
      <w:pPr>
        <w:spacing w:after="0"/>
      </w:pPr>
      <w:r>
        <w:separator/>
      </w:r>
    </w:p>
    <w:p w14:paraId="7DF42083" w14:textId="77777777" w:rsidR="004456D9" w:rsidRDefault="004456D9"/>
  </w:footnote>
  <w:footnote w:type="continuationSeparator" w:id="0">
    <w:p w14:paraId="4C83EE26" w14:textId="77777777" w:rsidR="004456D9" w:rsidRDefault="004456D9">
      <w:pPr>
        <w:spacing w:after="0"/>
      </w:pPr>
      <w:r>
        <w:continuationSeparator/>
      </w:r>
    </w:p>
    <w:p w14:paraId="7C5414BF" w14:textId="77777777" w:rsidR="004456D9" w:rsidRDefault="004456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9B"/>
    <w:rsid w:val="00005B01"/>
    <w:rsid w:val="00090610"/>
    <w:rsid w:val="000A229A"/>
    <w:rsid w:val="000C0CA7"/>
    <w:rsid w:val="000F2762"/>
    <w:rsid w:val="00126049"/>
    <w:rsid w:val="0014523F"/>
    <w:rsid w:val="00254924"/>
    <w:rsid w:val="002563E8"/>
    <w:rsid w:val="00260D3F"/>
    <w:rsid w:val="004456D9"/>
    <w:rsid w:val="004827F9"/>
    <w:rsid w:val="00526C73"/>
    <w:rsid w:val="00564F61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931654"/>
    <w:rsid w:val="00A0629B"/>
    <w:rsid w:val="00A82DCC"/>
    <w:rsid w:val="00B33F7F"/>
    <w:rsid w:val="00C02E26"/>
    <w:rsid w:val="00C067C5"/>
    <w:rsid w:val="00C36064"/>
    <w:rsid w:val="00CC05D9"/>
    <w:rsid w:val="00CD7582"/>
    <w:rsid w:val="00D0020C"/>
    <w:rsid w:val="00D06E8C"/>
    <w:rsid w:val="00D55BD2"/>
    <w:rsid w:val="00D568D3"/>
    <w:rsid w:val="00D62901"/>
    <w:rsid w:val="00D65641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0501"/>
  <w15:chartTrackingRefBased/>
  <w15:docId w15:val="{A85E4C36-B2C3-B047-9412-74CDA3B5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issa/Library/Containers/com.microsoft.Word/Data/Library/Application%20Support/Microsoft/Office/16.0/DTS/Search/%7b5053D2C4-9027-544E-B8D1-F32A232D3453%7dtf029194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BAFC2565C83349AA4712589F519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6779A-D7EA-1D46-9E70-038D51B0ED13}"/>
      </w:docPartPr>
      <w:docPartBody>
        <w:p w:rsidR="000E661C" w:rsidRDefault="0015727E">
          <w:pPr>
            <w:pStyle w:val="25BAFC2565C83349AA4712589F519171"/>
          </w:pPr>
          <w:r w:rsidRPr="00843164">
            <w:t>Objective</w:t>
          </w:r>
        </w:p>
      </w:docPartBody>
    </w:docPart>
    <w:docPart>
      <w:docPartPr>
        <w:name w:val="EB8ECC94DCA9344AA9B7440412AB8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C50B1-D571-9A4E-A232-FD65A07222EC}"/>
      </w:docPartPr>
      <w:docPartBody>
        <w:p w:rsidR="000E661C" w:rsidRDefault="0015727E">
          <w:pPr>
            <w:pStyle w:val="EB8ECC94DCA9344AA9B7440412AB8079"/>
          </w:pPr>
          <w:r w:rsidRPr="00843164">
            <w:t>Skills &amp; Abilities</w:t>
          </w:r>
        </w:p>
      </w:docPartBody>
    </w:docPart>
    <w:docPart>
      <w:docPartPr>
        <w:name w:val="C89156D005E6C2448BE6DF1D53B74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10612-F4BA-5F4A-AF88-C2BA1383A424}"/>
      </w:docPartPr>
      <w:docPartBody>
        <w:p w:rsidR="000E661C" w:rsidRDefault="0015727E">
          <w:pPr>
            <w:pStyle w:val="C89156D005E6C2448BE6DF1D53B74442"/>
          </w:pPr>
          <w:r w:rsidRPr="00843164">
            <w:t>Experience</w:t>
          </w:r>
        </w:p>
      </w:docPartBody>
    </w:docPart>
    <w:docPart>
      <w:docPartPr>
        <w:name w:val="7E7625062BA29E4CA78AB60A320BB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3C3B2-9A1A-DE48-B169-6B6DC383EC12}"/>
      </w:docPartPr>
      <w:docPartBody>
        <w:p w:rsidR="000E661C" w:rsidRDefault="0015727E">
          <w:pPr>
            <w:pStyle w:val="7E7625062BA29E4CA78AB60A320BB2E7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7E"/>
    <w:rsid w:val="000E661C"/>
    <w:rsid w:val="0015727E"/>
    <w:rsid w:val="00D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BAFC2565C83349AA4712589F519171">
    <w:name w:val="25BAFC2565C83349AA4712589F519171"/>
  </w:style>
  <w:style w:type="paragraph" w:customStyle="1" w:styleId="EB8ECC94DCA9344AA9B7440412AB8079">
    <w:name w:val="EB8ECC94DCA9344AA9B7440412AB8079"/>
  </w:style>
  <w:style w:type="paragraph" w:customStyle="1" w:styleId="C89156D005E6C2448BE6DF1D53B74442">
    <w:name w:val="C89156D005E6C2448BE6DF1D53B74442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7E7625062BA29E4CA78AB60A320BB2E7">
    <w:name w:val="7E7625062BA29E4CA78AB60A320BB2E7"/>
  </w:style>
  <w:style w:type="paragraph" w:customStyle="1" w:styleId="9B377C0F5C786747A12AA255B971FD90">
    <w:name w:val="9B377C0F5C786747A12AA255B971FD90"/>
  </w:style>
  <w:style w:type="paragraph" w:customStyle="1" w:styleId="65ED2BA5ACD56F4B998FE1C359776182">
    <w:name w:val="65ED2BA5ACD56F4B998FE1C359776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{5053D2C4-9027-544E-B8D1-F32A232D3453}tf02919464_win32.dotx</Template>
  <TotalTime>52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Melissa Arroyo Torres</cp:lastModifiedBy>
  <cp:revision>2</cp:revision>
  <dcterms:created xsi:type="dcterms:W3CDTF">2022-02-17T15:56:00Z</dcterms:created>
  <dcterms:modified xsi:type="dcterms:W3CDTF">2022-03-14T20:43:00Z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